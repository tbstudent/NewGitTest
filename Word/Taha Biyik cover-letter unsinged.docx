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3" w:rsidRDefault="00C147DF" w:rsidP="00965D17">
      <w:pPr>
        <w:pStyle w:val="Title"/>
      </w:pPr>
      <w:r>
        <w:t>Taha Biyik</w:t>
      </w:r>
    </w:p>
    <w:p w:rsidR="00965D17" w:rsidRDefault="00C147DF" w:rsidP="00965D17">
      <w:r>
        <w:t>7024 Ketchum Drive, Colorado Springs, CO, 80911</w:t>
      </w:r>
      <w:r w:rsidR="00965D17">
        <w:t> | </w:t>
      </w:r>
      <w:r>
        <w:t>(540)-760-9363</w:t>
      </w:r>
      <w:r w:rsidR="00965D17">
        <w:t> | </w:t>
      </w:r>
      <w:r>
        <w:t>Tbiyik@student.cccs.edu</w:t>
      </w:r>
    </w:p>
    <w:p w:rsidR="00965D17" w:rsidRPr="00005FAA" w:rsidRDefault="00C147DF" w:rsidP="00965D17">
      <w:pPr>
        <w:pStyle w:val="Date"/>
      </w:pPr>
      <w:r>
        <w:t>August 15, 2018</w:t>
      </w:r>
    </w:p>
    <w:sdt>
      <w:sdtPr>
        <w:alias w:val="Recipient Name:"/>
        <w:tag w:val="Recipient Name:"/>
        <w:id w:val="329652792"/>
        <w:placeholder>
          <w:docPart w:val="F5DF89E146C94A4989BAC8FF32AF6660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965D17" w:rsidRDefault="00C147DF" w:rsidP="00965D17">
          <w:pPr>
            <w:pStyle w:val="Address"/>
          </w:pPr>
          <w:r>
            <w:t>Carole Olds</w:t>
          </w:r>
        </w:p>
      </w:sdtContent>
    </w:sdt>
    <w:p w:rsidR="0076387D" w:rsidRDefault="00C147DF" w:rsidP="0076387D">
      <w:pPr>
        <w:pStyle w:val="Address"/>
      </w:pPr>
      <w:r>
        <w:t>Hiring Manager</w:t>
      </w:r>
    </w:p>
    <w:p w:rsidR="0076387D" w:rsidRDefault="00C147DF" w:rsidP="0076387D">
      <w:pPr>
        <w:pStyle w:val="Address"/>
      </w:pPr>
      <w:r>
        <w:t>PPCC</w:t>
      </w:r>
    </w:p>
    <w:p w:rsidR="00C147DF" w:rsidRDefault="00C147DF" w:rsidP="0076387D">
      <w:pPr>
        <w:pStyle w:val="Address"/>
      </w:pPr>
      <w:r>
        <w:t>5675 S Academy Blvd</w:t>
      </w:r>
    </w:p>
    <w:p w:rsidR="00C147DF" w:rsidRDefault="00C147DF" w:rsidP="0076387D">
      <w:pPr>
        <w:pStyle w:val="Address"/>
      </w:pPr>
      <w:r>
        <w:t>Colorado Springs</w:t>
      </w:r>
    </w:p>
    <w:p w:rsidR="00965D17" w:rsidRDefault="00C147DF" w:rsidP="0076387D">
      <w:pPr>
        <w:pStyle w:val="Address"/>
      </w:pPr>
      <w:r w:rsidRPr="00C147DF">
        <w:t>CO 80906</w:t>
      </w:r>
    </w:p>
    <w:p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FF1985C2E79A44BFB911A3B6D5F3CEA9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C147DF">
            <w:t>Carole Olds</w:t>
          </w:r>
        </w:sdtContent>
      </w:sdt>
      <w:r>
        <w:t>:</w:t>
      </w:r>
    </w:p>
    <w:p w:rsidR="00812192" w:rsidRDefault="005E7899" w:rsidP="005E7899">
      <w:r>
        <w:t xml:space="preserve">I am writing this letter in regards to the recent opening in the learning commons for the </w:t>
      </w:r>
      <w:r w:rsidR="0086475C">
        <w:t>library technician position</w:t>
      </w:r>
      <w:r>
        <w:t xml:space="preserve">. My experience in helping and resolving issues of distressed customers while working at ITSS at PPCC has taught me a variety lessons. </w:t>
      </w:r>
      <w:r w:rsidR="00812192">
        <w:t xml:space="preserve">My expertise and background in computing and problem solving gained from years of object oriented programming and mathematics has made me a precise and creative problem solver. </w:t>
      </w:r>
    </w:p>
    <w:p w:rsidR="00965D17" w:rsidRDefault="00812192" w:rsidP="005E7899">
      <w:r>
        <w:t xml:space="preserve">This skill set has allowed me to focus solely on the customer and </w:t>
      </w:r>
      <w:r w:rsidR="0086475C">
        <w:t xml:space="preserve">in </w:t>
      </w:r>
      <w:r>
        <w:t>accommodating their needs without any time delay. If there is anything customers appreciate more than great and welcoming customer service, it would be</w:t>
      </w:r>
      <w:r w:rsidR="0086475C">
        <w:t xml:space="preserve"> a</w:t>
      </w:r>
      <w:r>
        <w:t xml:space="preserve"> great and welcoming customer service with fast solutions to the difficulties they are having.</w:t>
      </w:r>
    </w:p>
    <w:p w:rsidR="00812192" w:rsidRDefault="00656E64" w:rsidP="005E7899">
      <w:r>
        <w:t>My studies</w:t>
      </w:r>
      <w:r w:rsidR="00812192">
        <w:t xml:space="preserve"> in the physical sciences has allowed me to dedicate myself to life-long </w:t>
      </w:r>
      <w:r w:rsidR="00FA7042">
        <w:t xml:space="preserve">learning, and because of this attitude of determination and dedication I have been able to pick up on new concepts and skills very fast. This attribute has allowed me to adapt to new environments and get going as soon as I hit the ground. To increase my technical skills to fit a variety of roles in the tech field I am currently </w:t>
      </w:r>
      <w:r w:rsidR="0086475C">
        <w:t>in the process of earning my A+, Network+ and, Security+ certifications.</w:t>
      </w:r>
    </w:p>
    <w:p w:rsidR="00FA7042" w:rsidRDefault="00FA7042" w:rsidP="005E7899">
      <w:r>
        <w:t xml:space="preserve">I am looking forward to discussing the position and my qualifications with you in more detail soon. I feel confident that I fulfill the requirements </w:t>
      </w:r>
      <w:r w:rsidR="00656E64">
        <w:t>in addition to</w:t>
      </w:r>
      <w:r w:rsidR="0086475C">
        <w:t xml:space="preserve"> being able carry</w:t>
      </w:r>
      <w:r>
        <w:t xml:space="preserve"> out the</w:t>
      </w:r>
      <w:r w:rsidR="00656E64">
        <w:t xml:space="preserve"> responsibilities and duties of</w:t>
      </w:r>
      <w:bookmarkStart w:id="0" w:name="_GoBack"/>
      <w:bookmarkEnd w:id="0"/>
      <w:r>
        <w:t xml:space="preserve"> </w:t>
      </w:r>
      <w:r w:rsidR="0086475C">
        <w:t>the library technician position. Thank you for your time and consideration.</w:t>
      </w:r>
    </w:p>
    <w:p w:rsidR="00965D17" w:rsidRDefault="00656E64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75105E758CCB49B1A41C34980A97E938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B6A5D6272ED04DE5A706D7E2B28829C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302A2C" w:rsidRPr="00302A2C" w:rsidRDefault="00C147DF" w:rsidP="00302A2C">
          <w:pPr>
            <w:pStyle w:val="Signature"/>
          </w:pPr>
          <w:r>
            <w:t>Biyik, Taha</w:t>
          </w:r>
        </w:p>
      </w:sdtContent>
    </w:sdt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7DF" w:rsidRDefault="00C147DF">
      <w:pPr>
        <w:spacing w:after="0"/>
      </w:pPr>
      <w:r>
        <w:separator/>
      </w:r>
    </w:p>
  </w:endnote>
  <w:endnote w:type="continuationSeparator" w:id="0">
    <w:p w:rsidR="00C147DF" w:rsidRDefault="00C147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7DF" w:rsidRDefault="00C147DF">
      <w:pPr>
        <w:spacing w:after="0"/>
      </w:pPr>
      <w:r>
        <w:separator/>
      </w:r>
    </w:p>
  </w:footnote>
  <w:footnote w:type="continuationSeparator" w:id="0">
    <w:p w:rsidR="00C147DF" w:rsidRDefault="00C147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DF"/>
    <w:rsid w:val="000D5AB1"/>
    <w:rsid w:val="002045EB"/>
    <w:rsid w:val="00293B83"/>
    <w:rsid w:val="00302A2C"/>
    <w:rsid w:val="00381669"/>
    <w:rsid w:val="0052105A"/>
    <w:rsid w:val="005E7899"/>
    <w:rsid w:val="00656E64"/>
    <w:rsid w:val="00673C35"/>
    <w:rsid w:val="006A3CE7"/>
    <w:rsid w:val="0076387D"/>
    <w:rsid w:val="00812192"/>
    <w:rsid w:val="0086475C"/>
    <w:rsid w:val="008F15C5"/>
    <w:rsid w:val="00965D17"/>
    <w:rsid w:val="00A27383"/>
    <w:rsid w:val="00A736B0"/>
    <w:rsid w:val="00C147DF"/>
    <w:rsid w:val="00C83E3C"/>
    <w:rsid w:val="00D02A74"/>
    <w:rsid w:val="00D905F1"/>
    <w:rsid w:val="00DF56DD"/>
    <w:rsid w:val="00FA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9339"/>
  <w15:chartTrackingRefBased/>
  <w15:docId w15:val="{15B919B7-C92D-41D9-80C8-22B16BE1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02204085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DF89E146C94A4989BAC8FF32AF6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D5F1E-885A-4C71-96FF-E1F3ABCEB8A9}"/>
      </w:docPartPr>
      <w:docPartBody>
        <w:p w:rsidR="00CC3E4A" w:rsidRDefault="00D03F94">
          <w:pPr>
            <w:pStyle w:val="F5DF89E146C94A4989BAC8FF32AF6660"/>
          </w:pPr>
          <w:r>
            <w:t>Recipient Name</w:t>
          </w:r>
        </w:p>
      </w:docPartBody>
    </w:docPart>
    <w:docPart>
      <w:docPartPr>
        <w:name w:val="FF1985C2E79A44BFB911A3B6D5F3C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6B6C7-5B40-4411-8147-AFB2121C9989}"/>
      </w:docPartPr>
      <w:docPartBody>
        <w:p w:rsidR="00CC3E4A" w:rsidRDefault="00D03F94">
          <w:pPr>
            <w:pStyle w:val="FF1985C2E79A44BFB911A3B6D5F3CEA9"/>
          </w:pPr>
          <w:r>
            <w:t>Recipient Name</w:t>
          </w:r>
        </w:p>
      </w:docPartBody>
    </w:docPart>
    <w:docPart>
      <w:docPartPr>
        <w:name w:val="75105E758CCB49B1A41C34980A97E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CDF2A-5B32-4FFA-AF16-95D42E127802}"/>
      </w:docPartPr>
      <w:docPartBody>
        <w:p w:rsidR="00CC3E4A" w:rsidRDefault="00D03F94">
          <w:pPr>
            <w:pStyle w:val="75105E758CCB49B1A41C34980A97E938"/>
          </w:pPr>
          <w:r>
            <w:t>Sincerely</w:t>
          </w:r>
        </w:p>
      </w:docPartBody>
    </w:docPart>
    <w:docPart>
      <w:docPartPr>
        <w:name w:val="B6A5D6272ED04DE5A706D7E2B2882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3E0EE-8804-4D19-B978-62966ED88722}"/>
      </w:docPartPr>
      <w:docPartBody>
        <w:p w:rsidR="00CC3E4A" w:rsidRDefault="00D03F94">
          <w:pPr>
            <w:pStyle w:val="B6A5D6272ED04DE5A706D7E2B28829C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94"/>
    <w:rsid w:val="00CC3E4A"/>
    <w:rsid w:val="00D0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E08F96B3E4482983E65636E938E6FD">
    <w:name w:val="B1E08F96B3E4482983E65636E938E6FD"/>
  </w:style>
  <w:style w:type="paragraph" w:customStyle="1" w:styleId="54FF59E01E2E4D99856F59A846CBB55D">
    <w:name w:val="54FF59E01E2E4D99856F59A846CBB55D"/>
  </w:style>
  <w:style w:type="paragraph" w:customStyle="1" w:styleId="754DE68C9AFA4427A3C7EC7D82039176">
    <w:name w:val="754DE68C9AFA4427A3C7EC7D82039176"/>
  </w:style>
  <w:style w:type="paragraph" w:customStyle="1" w:styleId="8B1428FB90FB4BAAA6188A30124F5CDE">
    <w:name w:val="8B1428FB90FB4BAAA6188A30124F5CDE"/>
  </w:style>
  <w:style w:type="paragraph" w:customStyle="1" w:styleId="4EADF30B3CE744B8BA6AAB8DC89303F6">
    <w:name w:val="4EADF30B3CE744B8BA6AAB8DC89303F6"/>
  </w:style>
  <w:style w:type="paragraph" w:customStyle="1" w:styleId="F5DF89E146C94A4989BAC8FF32AF6660">
    <w:name w:val="F5DF89E146C94A4989BAC8FF32AF6660"/>
  </w:style>
  <w:style w:type="paragraph" w:customStyle="1" w:styleId="B0A07296D656458E8A1D2EFF2A7BB6E2">
    <w:name w:val="B0A07296D656458E8A1D2EFF2A7BB6E2"/>
  </w:style>
  <w:style w:type="paragraph" w:customStyle="1" w:styleId="D64859978D9C4E2DB512140964FC2C87">
    <w:name w:val="D64859978D9C4E2DB512140964FC2C87"/>
  </w:style>
  <w:style w:type="paragraph" w:customStyle="1" w:styleId="133EEF8340C6403694D056AB9819E221">
    <w:name w:val="133EEF8340C6403694D056AB9819E221"/>
  </w:style>
  <w:style w:type="paragraph" w:customStyle="1" w:styleId="FF1985C2E79A44BFB911A3B6D5F3CEA9">
    <w:name w:val="FF1985C2E79A44BFB911A3B6D5F3CEA9"/>
  </w:style>
  <w:style w:type="paragraph" w:customStyle="1" w:styleId="5448E7AB7BA54CBFA35A96BBB4316A8B">
    <w:name w:val="5448E7AB7BA54CBFA35A96BBB4316A8B"/>
  </w:style>
  <w:style w:type="paragraph" w:customStyle="1" w:styleId="75105E758CCB49B1A41C34980A97E938">
    <w:name w:val="75105E758CCB49B1A41C34980A97E938"/>
  </w:style>
  <w:style w:type="paragraph" w:customStyle="1" w:styleId="B6A5D6272ED04DE5A706D7E2B28829CF">
    <w:name w:val="B6A5D6272ED04DE5A706D7E2B28829CF"/>
  </w:style>
  <w:style w:type="paragraph" w:customStyle="1" w:styleId="866A9D9EA7314B1FBCDB519C3E33D3A3">
    <w:name w:val="866A9D9EA7314B1FBCDB519C3E33D3A3"/>
    <w:rsid w:val="00D03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Carole Olds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46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Biyik, Taha</dc:creator>
  <cp:keywords/>
  <dc:description/>
  <cp:lastModifiedBy>Biyik, Taha</cp:lastModifiedBy>
  <cp:revision>2</cp:revision>
  <dcterms:created xsi:type="dcterms:W3CDTF">2018-08-15T19:49:00Z</dcterms:created>
  <dcterms:modified xsi:type="dcterms:W3CDTF">2018-08-15T21:40:00Z</dcterms:modified>
</cp:coreProperties>
</file>